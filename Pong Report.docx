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27EF" w14:textId="212E7890" w:rsidR="00952F7D" w:rsidRDefault="00952F7D" w:rsidP="00A602AF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14:paraId="345F48FF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3782EA32" w14:textId="42291FD2" w:rsidR="00A602AF" w:rsidRPr="00A602AF" w:rsidRDefault="00CE74BF" w:rsidP="00A123DD">
            <w:pPr>
              <w:pStyle w:val="Heading1"/>
            </w:pPr>
            <w:r w:rsidRPr="00E44B70">
              <w:rPr>
                <w:noProof/>
                <w:lang w:eastAsia="en-AU"/>
              </w:rPr>
              <w:drawing>
                <wp:anchor distT="0" distB="0" distL="114300" distR="114300" simplePos="0" relativeHeight="251665407" behindDoc="1" locked="0" layoutInCell="1" allowOverlap="1" wp14:anchorId="491BC519" wp14:editId="0840A2AA">
                  <wp:simplePos x="0" y="0"/>
                  <wp:positionH relativeFrom="margin">
                    <wp:posOffset>0</wp:posOffset>
                  </wp:positionH>
                  <wp:positionV relativeFrom="margin">
                    <wp:posOffset>790575</wp:posOffset>
                  </wp:positionV>
                  <wp:extent cx="5735320" cy="5601335"/>
                  <wp:effectExtent l="0" t="0" r="0" b="0"/>
                  <wp:wrapNone/>
                  <wp:docPr id="4" name="Picture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560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Project Report</w:t>
            </w:r>
          </w:p>
        </w:tc>
      </w:tr>
      <w:tr w:rsidR="00A602AF" w14:paraId="2882A798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46802764" w14:textId="61A99795" w:rsidR="00A602AF" w:rsidRDefault="00CE74BF" w:rsidP="00A602AF">
            <w:r w:rsidRPr="00E44B7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B9B36A9" wp14:editId="70523B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704215</wp:posOffset>
                      </wp:positionV>
                      <wp:extent cx="5735320" cy="6326505"/>
                      <wp:effectExtent l="0" t="0" r="0" b="0"/>
                      <wp:wrapNone/>
                      <wp:docPr id="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5320" cy="632650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141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7CB3FDB4" w14:textId="77777777" w:rsidR="00CE74BF" w:rsidRDefault="00CE74BF" w:rsidP="00CE74BF">
                                  <w:pPr>
                                    <w:pStyle w:val="Heading2"/>
                                  </w:pPr>
                                </w:p>
                                <w:p w14:paraId="738C0C0D" w14:textId="77777777" w:rsidR="00CE74BF" w:rsidRDefault="00CE74BF" w:rsidP="00CE74BF">
                                  <w:pPr>
                                    <w:pStyle w:val="Heading2"/>
                                  </w:pPr>
                                </w:p>
                                <w:p w14:paraId="396A0B20" w14:textId="61F278D0" w:rsidR="00CE74BF" w:rsidRDefault="00CE74BF" w:rsidP="00CE74BF">
                                  <w:pPr>
                                    <w:pStyle w:val="Heading2"/>
                                  </w:pPr>
                                </w:p>
                                <w:p w14:paraId="2E11A280" w14:textId="7593C14B" w:rsidR="00CE74BF" w:rsidRDefault="00CE74BF" w:rsidP="00CE74BF"/>
                                <w:p w14:paraId="406B4E4F" w14:textId="05E8564A" w:rsidR="00CE74BF" w:rsidRDefault="00CE74BF" w:rsidP="00CE74BF"/>
                                <w:p w14:paraId="3D4302AA" w14:textId="4ECA0CEC" w:rsidR="000579EB" w:rsidRDefault="000579EB" w:rsidP="00CE74BF"/>
                                <w:p w14:paraId="385E996B" w14:textId="451B8F86" w:rsidR="000579EB" w:rsidRDefault="000579EB" w:rsidP="00CE74BF"/>
                                <w:p w14:paraId="4D5DE03F" w14:textId="77777777" w:rsidR="00124F88" w:rsidRDefault="00124F88" w:rsidP="00CE74BF"/>
                                <w:p w14:paraId="1E2655C1" w14:textId="77777777" w:rsidR="00CE74BF" w:rsidRPr="00CE74BF" w:rsidRDefault="00CE74BF" w:rsidP="00CE74BF"/>
                                <w:p w14:paraId="6CA26561" w14:textId="34398F69" w:rsidR="00CE74BF" w:rsidRPr="00CE74BF" w:rsidRDefault="00CE74BF" w:rsidP="00CE74BF">
                                  <w:pPr>
                                    <w:pStyle w:val="Heading3"/>
                                    <w:jc w:val="left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CE74BF">
                                    <w:rPr>
                                      <w:sz w:val="40"/>
                                      <w:szCs w:val="40"/>
                                    </w:rPr>
                                    <w:t>Nguyen Viet Hoang Nam_ITITIU19162</w:t>
                                  </w:r>
                                </w:p>
                                <w:p w14:paraId="1F3F7F3F" w14:textId="77777777" w:rsidR="00CE74BF" w:rsidRPr="00CE74BF" w:rsidRDefault="00CE74BF" w:rsidP="00CE74BF">
                                  <w:pPr>
                                    <w:pStyle w:val="Heading3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BA195B3" w14:textId="03878A33" w:rsidR="00CE74BF" w:rsidRDefault="00CE74BF" w:rsidP="00CE74BF">
                                  <w:pPr>
                                    <w:pStyle w:val="Heading3"/>
                                    <w:jc w:val="left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CE74BF">
                                    <w:rPr>
                                      <w:sz w:val="40"/>
                                      <w:szCs w:val="40"/>
                                    </w:rPr>
                                    <w:t>Huynh Duc Phat_ITITIU19177</w:t>
                                  </w:r>
                                </w:p>
                                <w:p w14:paraId="01CD895E" w14:textId="77777777" w:rsidR="00124F88" w:rsidRPr="00124F88" w:rsidRDefault="00124F88" w:rsidP="00124F88"/>
                                <w:p w14:paraId="2331C008" w14:textId="46A0B657" w:rsidR="00CE74BF" w:rsidRPr="00CE74BF" w:rsidRDefault="00CE74BF" w:rsidP="00CE74BF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E8013BB" w14:textId="53C5AFB4" w:rsidR="00CE74BF" w:rsidRPr="00CE74BF" w:rsidRDefault="00CE74BF" w:rsidP="00124F88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OOP_G01_L02</w:t>
                                  </w:r>
                                </w:p>
                              </w:txbxContent>
                            </wps:txbx>
                            <wps:bodyPr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B36A9" id="Shape" o:spid="_x0000_s1026" style="position:absolute;margin-left:0;margin-top:55.45pt;width:451.6pt;height:498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" adj="-11796480,,5400" path="m,l21600,14168r,7432l,21600,,xe" fillcolor="#e2b80f [3204]" stroked="f" strokeweight="1pt">
                      <v:stroke miterlimit="4" joinstyle="miter"/>
                      <v:formulas/>
                      <v:path arrowok="t" o:extrusionok="f" o:connecttype="custom" o:connectlocs="2867660,3163253;2867660,3163253;2867660,3163253;2867660,3163253" o:connectangles="0,90,180,270" textboxrect="0,0,21600,21600"/>
                      <v:textbox inset="3pt,3pt,3pt,3pt">
                        <w:txbxContent>
                          <w:p w14:paraId="7CB3FDB4" w14:textId="77777777" w:rsidR="00CE74BF" w:rsidRDefault="00CE74BF" w:rsidP="00CE74BF">
                            <w:pPr>
                              <w:pStyle w:val="Heading2"/>
                            </w:pPr>
                          </w:p>
                          <w:p w14:paraId="738C0C0D" w14:textId="77777777" w:rsidR="00CE74BF" w:rsidRDefault="00CE74BF" w:rsidP="00CE74BF">
                            <w:pPr>
                              <w:pStyle w:val="Heading2"/>
                            </w:pPr>
                          </w:p>
                          <w:p w14:paraId="396A0B20" w14:textId="61F278D0" w:rsidR="00CE74BF" w:rsidRDefault="00CE74BF" w:rsidP="00CE74BF">
                            <w:pPr>
                              <w:pStyle w:val="Heading2"/>
                            </w:pPr>
                          </w:p>
                          <w:p w14:paraId="2E11A280" w14:textId="7593C14B" w:rsidR="00CE74BF" w:rsidRDefault="00CE74BF" w:rsidP="00CE74BF"/>
                          <w:p w14:paraId="406B4E4F" w14:textId="05E8564A" w:rsidR="00CE74BF" w:rsidRDefault="00CE74BF" w:rsidP="00CE74BF"/>
                          <w:p w14:paraId="3D4302AA" w14:textId="4ECA0CEC" w:rsidR="000579EB" w:rsidRDefault="000579EB" w:rsidP="00CE74BF"/>
                          <w:p w14:paraId="385E996B" w14:textId="451B8F86" w:rsidR="000579EB" w:rsidRDefault="000579EB" w:rsidP="00CE74BF"/>
                          <w:p w14:paraId="4D5DE03F" w14:textId="77777777" w:rsidR="00124F88" w:rsidRDefault="00124F88" w:rsidP="00CE74BF"/>
                          <w:p w14:paraId="1E2655C1" w14:textId="77777777" w:rsidR="00CE74BF" w:rsidRPr="00CE74BF" w:rsidRDefault="00CE74BF" w:rsidP="00CE74BF"/>
                          <w:p w14:paraId="6CA26561" w14:textId="34398F69" w:rsidR="00CE74BF" w:rsidRPr="00CE74BF" w:rsidRDefault="00CE74BF" w:rsidP="00CE74BF">
                            <w:pPr>
                              <w:pStyle w:val="Heading3"/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 w:rsidRPr="00CE74BF">
                              <w:rPr>
                                <w:sz w:val="40"/>
                                <w:szCs w:val="40"/>
                              </w:rPr>
                              <w:t>Nguyen Viet Hoang Nam_ITITIU19162</w:t>
                            </w:r>
                          </w:p>
                          <w:p w14:paraId="1F3F7F3F" w14:textId="77777777" w:rsidR="00CE74BF" w:rsidRPr="00CE74BF" w:rsidRDefault="00CE74BF" w:rsidP="00CE74BF">
                            <w:pPr>
                              <w:pStyle w:val="Heading3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BA195B3" w14:textId="03878A33" w:rsidR="00CE74BF" w:rsidRDefault="00CE74BF" w:rsidP="00CE74BF">
                            <w:pPr>
                              <w:pStyle w:val="Heading3"/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 w:rsidRPr="00CE74BF">
                              <w:rPr>
                                <w:sz w:val="40"/>
                                <w:szCs w:val="40"/>
                              </w:rPr>
                              <w:t>Huynh Duc Phat_ITITIU19177</w:t>
                            </w:r>
                          </w:p>
                          <w:p w14:paraId="01CD895E" w14:textId="77777777" w:rsidR="00124F88" w:rsidRPr="00124F88" w:rsidRDefault="00124F88" w:rsidP="00124F88"/>
                          <w:p w14:paraId="2331C008" w14:textId="46A0B657" w:rsidR="00CE74BF" w:rsidRPr="00CE74BF" w:rsidRDefault="00CE74BF" w:rsidP="00CE74B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E8013BB" w14:textId="53C5AFB4" w:rsidR="00CE74BF" w:rsidRPr="00CE74BF" w:rsidRDefault="00CE74BF" w:rsidP="00124F88">
                            <w:pPr>
                              <w:pStyle w:val="Heading2"/>
                              <w:jc w:val="center"/>
                            </w:pPr>
                            <w:r>
                              <w:t>OOP_G01_L02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3D740F7B" w14:textId="4D0EE4F8" w:rsidR="00A602AF" w:rsidRDefault="00A602AF"/>
        </w:tc>
      </w:tr>
      <w:tr w:rsidR="00A602AF" w14:paraId="20EC72F3" w14:textId="77777777" w:rsidTr="00A07DCE">
        <w:trPr>
          <w:trHeight w:val="2718"/>
        </w:trPr>
        <w:tc>
          <w:tcPr>
            <w:tcW w:w="4675" w:type="dxa"/>
          </w:tcPr>
          <w:p w14:paraId="376437C1" w14:textId="56B86158" w:rsidR="00A602AF" w:rsidRPr="00A602AF" w:rsidRDefault="00A602AF" w:rsidP="00A602AF">
            <w:pPr>
              <w:pStyle w:val="Heading2"/>
            </w:pPr>
          </w:p>
          <w:p w14:paraId="1ABBB02C" w14:textId="47BD96CD" w:rsidR="00A602AF" w:rsidRPr="00A602AF" w:rsidRDefault="00A602AF" w:rsidP="00A602AF">
            <w:pPr>
              <w:pStyle w:val="Heading2"/>
            </w:pPr>
          </w:p>
          <w:p w14:paraId="2D623F48" w14:textId="1ACE04FF" w:rsidR="00CE74BF" w:rsidRPr="00CE74BF" w:rsidRDefault="00CE74BF" w:rsidP="00CE74BF">
            <w:pPr>
              <w:pStyle w:val="Heading2"/>
            </w:pPr>
          </w:p>
        </w:tc>
        <w:tc>
          <w:tcPr>
            <w:tcW w:w="4675" w:type="dxa"/>
          </w:tcPr>
          <w:p w14:paraId="2D2288F2" w14:textId="129DADFD" w:rsidR="00A602AF" w:rsidRDefault="00A602AF"/>
        </w:tc>
      </w:tr>
    </w:tbl>
    <w:p w14:paraId="2A028F3F" w14:textId="77777777" w:rsidR="00A602AF" w:rsidRDefault="00A602AF"/>
    <w:p w14:paraId="3F3E3BDA" w14:textId="77777777" w:rsidR="009B2968" w:rsidRDefault="009B29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16"/>
        <w:gridCol w:w="1559"/>
        <w:gridCol w:w="1558"/>
        <w:gridCol w:w="3117"/>
      </w:tblGrid>
      <w:tr w:rsidR="00254DC8" w14:paraId="2B858153" w14:textId="77777777" w:rsidTr="00A07DCE">
        <w:trPr>
          <w:trHeight w:val="780"/>
        </w:trPr>
        <w:tc>
          <w:tcPr>
            <w:tcW w:w="3116" w:type="dxa"/>
          </w:tcPr>
          <w:p w14:paraId="518AFD79" w14:textId="77777777" w:rsidR="009B2968" w:rsidRDefault="009B2968"/>
        </w:tc>
        <w:tc>
          <w:tcPr>
            <w:tcW w:w="3117" w:type="dxa"/>
            <w:gridSpan w:val="2"/>
          </w:tcPr>
          <w:p w14:paraId="5C2AFEA5" w14:textId="77777777" w:rsidR="009B2968" w:rsidRDefault="009B2968"/>
        </w:tc>
        <w:tc>
          <w:tcPr>
            <w:tcW w:w="3117" w:type="dxa"/>
          </w:tcPr>
          <w:p w14:paraId="7877EB29" w14:textId="77777777" w:rsidR="009B2968" w:rsidRDefault="009B2968"/>
        </w:tc>
      </w:tr>
      <w:tr w:rsidR="009B2968" w14:paraId="2FAF2B4A" w14:textId="77777777" w:rsidTr="00A07DCE">
        <w:trPr>
          <w:trHeight w:val="1576"/>
        </w:trPr>
        <w:tc>
          <w:tcPr>
            <w:tcW w:w="9350" w:type="dxa"/>
            <w:gridSpan w:val="4"/>
          </w:tcPr>
          <w:p w14:paraId="3BBF29B0" w14:textId="3AA6169F" w:rsidR="009B2968" w:rsidRPr="009B2968" w:rsidRDefault="00BB42C3" w:rsidP="00A123DD">
            <w:pPr>
              <w:pStyle w:val="Heading3"/>
            </w:pPr>
            <w:r>
              <w:t>Pong Game</w:t>
            </w:r>
          </w:p>
        </w:tc>
      </w:tr>
      <w:tr w:rsidR="00254DC8" w14:paraId="3E67CF30" w14:textId="77777777" w:rsidTr="00A07DCE">
        <w:trPr>
          <w:trHeight w:val="8256"/>
        </w:trPr>
        <w:tc>
          <w:tcPr>
            <w:tcW w:w="4675" w:type="dxa"/>
            <w:gridSpan w:val="2"/>
          </w:tcPr>
          <w:p w14:paraId="6E1C945D" w14:textId="745057B1" w:rsidR="009B2968" w:rsidRPr="00BB42C3" w:rsidRDefault="00BB42C3" w:rsidP="00E832AC">
            <w:pPr>
              <w:pStyle w:val="Heading5"/>
              <w:rPr>
                <w:u w:val="single"/>
              </w:rPr>
            </w:pPr>
            <w:r w:rsidRPr="00BB42C3">
              <w:rPr>
                <w:u w:val="single"/>
              </w:rPr>
              <w:t>RULE</w:t>
            </w:r>
          </w:p>
          <w:p w14:paraId="5974B5DC" w14:textId="060DD11C" w:rsidR="009B2968" w:rsidRDefault="009B2968" w:rsidP="009B2968"/>
          <w:p w14:paraId="5B1BC263" w14:textId="6ED1832E" w:rsidR="00DE10CD" w:rsidRDefault="00DE10CD" w:rsidP="00DE10CD">
            <w:pPr>
              <w:pStyle w:val="Text"/>
            </w:pPr>
            <w:r>
              <w:t>First you will have to click the “Play” button in order to start the game.</w:t>
            </w:r>
          </w:p>
          <w:p w14:paraId="4674B342" w14:textId="77777777" w:rsidR="00DE10CD" w:rsidRDefault="00DE10CD" w:rsidP="009B2968"/>
          <w:p w14:paraId="4A0D3CC3" w14:textId="395DBBF3" w:rsidR="00A123DD" w:rsidRDefault="00DE10CD" w:rsidP="00BB42C3">
            <w:pPr>
              <w:pStyle w:val="Text"/>
            </w:pPr>
            <w:r>
              <w:t>While playing, y</w:t>
            </w:r>
            <w:r w:rsidR="00BB42C3">
              <w:t>ou will earn 1 point when your opponent</w:t>
            </w:r>
            <w:r>
              <w:t xml:space="preserve"> let the ball hit their back wall.</w:t>
            </w:r>
          </w:p>
          <w:p w14:paraId="5C00380F" w14:textId="0F738F0A" w:rsidR="00DE10CD" w:rsidRDefault="00DE10CD" w:rsidP="00BB42C3">
            <w:pPr>
              <w:pStyle w:val="Text"/>
            </w:pPr>
          </w:p>
          <w:p w14:paraId="5F432236" w14:textId="7BB3D505" w:rsidR="00DE10CD" w:rsidRDefault="00DE10CD" w:rsidP="00BB42C3">
            <w:pPr>
              <w:pStyle w:val="Text"/>
            </w:pPr>
            <w:r>
              <w:t>You can either close the game by clicking on the Esc button on your keyboard or the Exit button on the game window screen.</w:t>
            </w:r>
          </w:p>
          <w:p w14:paraId="7A5A06CE" w14:textId="6AC40A0A" w:rsidR="00DE10CD" w:rsidRDefault="00DE10CD" w:rsidP="00BB42C3">
            <w:pPr>
              <w:pStyle w:val="Text"/>
            </w:pPr>
          </w:p>
          <w:p w14:paraId="7DC20F8D" w14:textId="77777777" w:rsidR="00DE10CD" w:rsidRDefault="00DE10CD" w:rsidP="00BB42C3">
            <w:pPr>
              <w:pStyle w:val="Text"/>
            </w:pPr>
          </w:p>
          <w:p w14:paraId="3EB66728" w14:textId="77777777" w:rsidR="00DE10CD" w:rsidRDefault="00DE10CD" w:rsidP="00BB42C3">
            <w:pPr>
              <w:pStyle w:val="Text"/>
            </w:pPr>
          </w:p>
          <w:p w14:paraId="7444784A" w14:textId="5715C2A7" w:rsidR="00DE10CD" w:rsidRDefault="00DE10CD" w:rsidP="00BB42C3">
            <w:pPr>
              <w:pStyle w:val="Text"/>
            </w:pPr>
          </w:p>
          <w:p w14:paraId="78E0D336" w14:textId="77777777" w:rsidR="009B2968" w:rsidRDefault="009B2968" w:rsidP="009B72D4">
            <w:pPr>
              <w:pStyle w:val="Text"/>
            </w:pPr>
          </w:p>
        </w:tc>
        <w:tc>
          <w:tcPr>
            <w:tcW w:w="4675" w:type="dxa"/>
            <w:gridSpan w:val="2"/>
            <w:vMerge w:val="restart"/>
            <w:vAlign w:val="bottom"/>
          </w:tcPr>
          <w:p w14:paraId="6413BEAB" w14:textId="32235787" w:rsidR="009B2968" w:rsidRPr="00254DC8" w:rsidRDefault="00254DC8" w:rsidP="00211CE6">
            <w:pPr>
              <w:pStyle w:val="ImageCaption"/>
            </w:pPr>
            <w:r w:rsidRPr="00254DC8">
              <w:rPr>
                <w:rFonts w:ascii="Arial" w:hAnsi="Arial" w:cs="Arial"/>
                <w:color w:val="202122"/>
                <w:shd w:val="clear" w:color="auto" w:fill="F8F9FA"/>
              </w:rPr>
              <w:t>The two paddles return the ball back and forth. The score is kept by the numbers at the top of the screen</w:t>
            </w:r>
          </w:p>
          <w:p w14:paraId="6486904B" w14:textId="77777777" w:rsidR="00211CE6" w:rsidRDefault="00211CE6" w:rsidP="00211CE6">
            <w:pPr>
              <w:pStyle w:val="ImageCaption"/>
              <w:jc w:val="both"/>
            </w:pPr>
          </w:p>
          <w:p w14:paraId="195A75D9" w14:textId="77777777" w:rsidR="00211CE6" w:rsidRDefault="00211CE6" w:rsidP="00211CE6">
            <w:pPr>
              <w:pStyle w:val="ImageCaption"/>
            </w:pPr>
            <w:r w:rsidRPr="00E44B70">
              <w:rPr>
                <w:noProof/>
                <w:lang w:eastAsia="en-AU"/>
              </w:rPr>
              <w:drawing>
                <wp:inline distT="0" distB="0" distL="0" distR="0" wp14:anchorId="111530F9" wp14:editId="6A9B4E5C">
                  <wp:extent cx="2659847" cy="436880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847" cy="4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C8" w14:paraId="4A220D5A" w14:textId="77777777" w:rsidTr="00A07DCE">
        <w:trPr>
          <w:trHeight w:val="2750"/>
        </w:trPr>
        <w:tc>
          <w:tcPr>
            <w:tcW w:w="4675" w:type="dxa"/>
            <w:gridSpan w:val="2"/>
            <w:vAlign w:val="center"/>
          </w:tcPr>
          <w:p w14:paraId="2F84379C" w14:textId="438337F6" w:rsidR="009B2968" w:rsidRDefault="009B2968" w:rsidP="009B2968"/>
        </w:tc>
        <w:tc>
          <w:tcPr>
            <w:tcW w:w="4675" w:type="dxa"/>
            <w:gridSpan w:val="2"/>
            <w:vMerge/>
          </w:tcPr>
          <w:p w14:paraId="7E5626F9" w14:textId="77777777" w:rsidR="009B2968" w:rsidRDefault="009B2968"/>
        </w:tc>
      </w:tr>
    </w:tbl>
    <w:p w14:paraId="176708F2" w14:textId="77777777" w:rsidR="009B2968" w:rsidRDefault="009B2968"/>
    <w:p w14:paraId="66CED7D2" w14:textId="77777777" w:rsidR="00211CE6" w:rsidRDefault="00211CE6" w:rsidP="00211CE6">
      <w:pPr>
        <w:pStyle w:val="GraphicAnchor"/>
      </w:pPr>
    </w:p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9"/>
        <w:gridCol w:w="779"/>
        <w:gridCol w:w="6252"/>
        <w:gridCol w:w="780"/>
        <w:gridCol w:w="780"/>
        <w:gridCol w:w="6"/>
      </w:tblGrid>
      <w:tr w:rsidR="00211CE6" w14:paraId="6702FF6E" w14:textId="77777777" w:rsidTr="00CA401B">
        <w:trPr>
          <w:trHeight w:val="5688"/>
        </w:trPr>
        <w:tc>
          <w:tcPr>
            <w:tcW w:w="9376" w:type="dxa"/>
            <w:gridSpan w:val="6"/>
          </w:tcPr>
          <w:p w14:paraId="283A7E10" w14:textId="77777777" w:rsidR="00211CE6" w:rsidRPr="00E44B70" w:rsidRDefault="00C3007A">
            <w:r w:rsidRPr="00E44B70">
              <w:rPr>
                <w:noProof/>
                <w:lang w:eastAsia="en-AU"/>
              </w:rPr>
              <w:drawing>
                <wp:anchor distT="0" distB="0" distL="114300" distR="114300" simplePos="0" relativeHeight="251675648" behindDoc="1" locked="0" layoutInCell="1" allowOverlap="1" wp14:anchorId="170B6200" wp14:editId="0F79C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424506</wp:posOffset>
                  </wp:positionV>
                  <wp:extent cx="5943600" cy="3532600"/>
                  <wp:effectExtent l="0" t="0" r="0" b="0"/>
                  <wp:wrapNone/>
                  <wp:docPr id="10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11CE6" w14:paraId="44CB9F67" w14:textId="77777777" w:rsidTr="00CA401B">
        <w:trPr>
          <w:gridAfter w:val="1"/>
          <w:wAfter w:w="6" w:type="dxa"/>
          <w:trHeight w:val="7294"/>
        </w:trPr>
        <w:tc>
          <w:tcPr>
            <w:tcW w:w="779" w:type="dxa"/>
          </w:tcPr>
          <w:p w14:paraId="790E1412" w14:textId="77777777" w:rsidR="00211CE6" w:rsidRDefault="00211CE6"/>
        </w:tc>
        <w:tc>
          <w:tcPr>
            <w:tcW w:w="779" w:type="dxa"/>
            <w:tcBorders>
              <w:top w:val="single" w:sz="48" w:space="0" w:color="E2B80F" w:themeColor="accent1"/>
            </w:tcBorders>
            <w:shd w:val="clear" w:color="auto" w:fill="FFFFFF" w:themeFill="background1"/>
          </w:tcPr>
          <w:p w14:paraId="2C24F312" w14:textId="77777777" w:rsidR="00211CE6" w:rsidRDefault="00211CE6"/>
        </w:tc>
        <w:tc>
          <w:tcPr>
            <w:tcW w:w="6252" w:type="dxa"/>
            <w:tcBorders>
              <w:top w:val="single" w:sz="48" w:space="0" w:color="E2B80F" w:themeColor="accent1"/>
            </w:tcBorders>
            <w:shd w:val="clear" w:color="auto" w:fill="FFFFFF" w:themeFill="background1"/>
            <w:vAlign w:val="center"/>
          </w:tcPr>
          <w:p w14:paraId="208DCF2F" w14:textId="66C5CCEB" w:rsidR="00211CE6" w:rsidRDefault="00254DC8" w:rsidP="00211CE6">
            <w:pPr>
              <w:pStyle w:val="Heading3"/>
            </w:pPr>
            <w:r>
              <w:t>Game class</w:t>
            </w:r>
            <w:r w:rsidR="005B7211">
              <w:t>es</w:t>
            </w:r>
          </w:p>
          <w:p w14:paraId="7B520926" w14:textId="77777777" w:rsidR="00211CE6" w:rsidRPr="00211CE6" w:rsidRDefault="00A64F96" w:rsidP="00211CE6">
            <w:pPr>
              <w:pStyle w:val="Text"/>
              <w:jc w:val="center"/>
            </w:pPr>
            <w:r w:rsidRPr="00E44B70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E5E9593" wp14:editId="3D9D2DDA">
                      <wp:extent cx="1558343" cy="45719"/>
                      <wp:effectExtent l="0" t="0" r="3810" b="5715"/>
                      <wp:docPr id="11" name="Rectangle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343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FEC0B2" id="Rectangle 11" o:spid="_x0000_s1026" style="width:122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" fillcolor="#e2b80f [3204]" stroked="f" strokeweight="2pt">
                      <v:stroke miterlimit="4"/>
                      <v:textbox style="mso-fit-shape-to-text:t" inset="3pt,3pt,3pt,3pt"/>
                      <w10:anchorlock/>
                    </v:rect>
                  </w:pict>
                </mc:Fallback>
              </mc:AlternateContent>
            </w:r>
          </w:p>
          <w:p w14:paraId="1535F729" w14:textId="77777777" w:rsidR="00211CE6" w:rsidRDefault="00211CE6" w:rsidP="00211CE6">
            <w:pPr>
              <w:pStyle w:val="Text"/>
            </w:pPr>
          </w:p>
          <w:p w14:paraId="4992C445" w14:textId="173A492A" w:rsidR="00211CE6" w:rsidRPr="00CA401B" w:rsidRDefault="00CA401B" w:rsidP="00254DC8">
            <w:pPr>
              <w:pStyle w:val="Tex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CA401B">
              <w:rPr>
                <w:rFonts w:ascii="Segoe UI" w:hAnsi="Segoe UI" w:cs="Segoe UI"/>
                <w:color w:val="24292E"/>
                <w:shd w:val="clear" w:color="auto" w:fill="FFFFFF"/>
              </w:rPr>
              <w:t>Our project has 7 classes in this Pong game:</w:t>
            </w:r>
          </w:p>
          <w:p w14:paraId="677A6DDB" w14:textId="77777777" w:rsidR="00CA401B" w:rsidRPr="00CA401B" w:rsidRDefault="00CA401B" w:rsidP="00CA401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</w:rPr>
            </w:pPr>
            <w:r w:rsidRPr="00CA401B">
              <w:rPr>
                <w:rFonts w:ascii="Segoe UI" w:eastAsia="Times New Roman" w:hAnsi="Segoe UI" w:cs="Segoe UI"/>
                <w:b/>
                <w:bCs/>
                <w:color w:val="24292E"/>
              </w:rPr>
              <w:t>Game.java: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> It contains all the game objects and uses seperated thread to manage, update the game physics.</w:t>
            </w:r>
          </w:p>
          <w:p w14:paraId="19A4BE25" w14:textId="77777777" w:rsidR="00CA401B" w:rsidRPr="00CA401B" w:rsidRDefault="00CA401B" w:rsidP="00CA401B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</w:rPr>
            </w:pPr>
            <w:r w:rsidRPr="00CA401B">
              <w:rPr>
                <w:rFonts w:ascii="Segoe UI" w:eastAsia="Times New Roman" w:hAnsi="Segoe UI" w:cs="Segoe UI"/>
                <w:b/>
                <w:bCs/>
                <w:color w:val="24292E"/>
              </w:rPr>
              <w:t>Window.java: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> It has JFrame and adds the Game Canvas to it.</w:t>
            </w:r>
          </w:p>
          <w:p w14:paraId="117C40D4" w14:textId="77777777" w:rsidR="00CA401B" w:rsidRPr="00CA401B" w:rsidRDefault="00CA401B" w:rsidP="00CA401B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</w:rPr>
            </w:pPr>
            <w:r w:rsidRPr="00CA401B">
              <w:rPr>
                <w:rFonts w:ascii="Segoe UI" w:eastAsia="Times New Roman" w:hAnsi="Segoe UI" w:cs="Segoe UI"/>
                <w:b/>
                <w:bCs/>
                <w:color w:val="24292E"/>
              </w:rPr>
              <w:t>Ball.java: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> Properties for the ball to bounce.</w:t>
            </w:r>
          </w:p>
          <w:p w14:paraId="2876F1C0" w14:textId="77777777" w:rsidR="00CA401B" w:rsidRPr="00CA401B" w:rsidRDefault="00CA401B" w:rsidP="00CA401B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</w:rPr>
            </w:pPr>
            <w:r w:rsidRPr="00CA401B">
              <w:rPr>
                <w:rFonts w:ascii="Segoe UI" w:eastAsia="Times New Roman" w:hAnsi="Segoe UI" w:cs="Segoe UI"/>
                <w:b/>
                <w:bCs/>
                <w:color w:val="24292E"/>
              </w:rPr>
              <w:t>Paddle.java: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> Properties for 2 paddles to move and properties for the Game score.</w:t>
            </w:r>
          </w:p>
          <w:p w14:paraId="4BC6C2D0" w14:textId="77777777" w:rsidR="00CA401B" w:rsidRPr="00CA401B" w:rsidRDefault="00CA401B" w:rsidP="00CA401B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</w:rPr>
            </w:pPr>
            <w:r w:rsidRPr="00CA401B">
              <w:rPr>
                <w:rFonts w:ascii="Segoe UI" w:eastAsia="Times New Roman" w:hAnsi="Segoe UI" w:cs="Segoe UI"/>
                <w:b/>
                <w:bCs/>
                <w:color w:val="24292E"/>
              </w:rPr>
              <w:t>KeyInput.java: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> It takes intput from the keyboards to make both paddles moving.</w:t>
            </w:r>
          </w:p>
          <w:p w14:paraId="1C84C860" w14:textId="478525C8" w:rsidR="00CA401B" w:rsidRPr="00CA401B" w:rsidRDefault="00CA401B" w:rsidP="00CA401B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</w:rPr>
            </w:pPr>
            <w:r w:rsidRPr="00CA401B">
              <w:rPr>
                <w:rFonts w:ascii="Segoe UI" w:eastAsia="Times New Roman" w:hAnsi="Segoe UI" w:cs="Segoe UI"/>
                <w:b/>
                <w:bCs/>
                <w:color w:val="24292E"/>
              </w:rPr>
              <w:t>Menu.java: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 xml:space="preserve"> It </w:t>
            </w:r>
            <w:r>
              <w:rPr>
                <w:rFonts w:ascii="Segoe UI" w:eastAsia="Times New Roman" w:hAnsi="Segoe UI" w:cs="Segoe UI"/>
                <w:color w:val="24292E"/>
              </w:rPr>
              <w:t>will aske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 xml:space="preserve"> the </w:t>
            </w:r>
            <w:r>
              <w:rPr>
                <w:rFonts w:ascii="Segoe UI" w:eastAsia="Times New Roman" w:hAnsi="Segoe UI" w:cs="Segoe UI"/>
                <w:color w:val="24292E"/>
              </w:rPr>
              <w:t xml:space="preserve">user </w:t>
            </w:r>
            <w:r w:rsidRPr="00CA401B">
              <w:rPr>
                <w:rFonts w:ascii="Segoe UI" w:eastAsia="Times New Roman" w:hAnsi="Segoe UI" w:cs="Segoe UI"/>
                <w:color w:val="24292E"/>
              </w:rPr>
              <w:t>"Play" or "Quit" at the start of the game.</w:t>
            </w:r>
          </w:p>
          <w:p w14:paraId="3F729BAA" w14:textId="77777777" w:rsidR="00CA401B" w:rsidRPr="00CA401B" w:rsidRDefault="00CA401B" w:rsidP="00CA401B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Times New Roman" w:eastAsia="Times New Roman" w:hAnsi="Times New Roman" w:cs="Times New Roman"/>
              </w:rPr>
            </w:pPr>
            <w:r w:rsidRPr="00CA401B">
              <w:rPr>
                <w:rFonts w:ascii="Times New Roman" w:eastAsia="Times New Roman" w:hAnsi="Times New Roman" w:cs="Times New Roman"/>
                <w:b/>
                <w:bCs/>
              </w:rPr>
              <w:t>Test.java:</w:t>
            </w:r>
            <w:r w:rsidRPr="00CA401B">
              <w:rPr>
                <w:rFonts w:ascii="Times New Roman" w:eastAsia="Times New Roman" w:hAnsi="Times New Roman" w:cs="Times New Roman"/>
              </w:rPr>
              <w:t> It will run the Game.</w:t>
            </w:r>
          </w:p>
          <w:p w14:paraId="32158755" w14:textId="77777777" w:rsidR="00CA401B" w:rsidRPr="00CA401B" w:rsidRDefault="00CA401B" w:rsidP="00CA401B">
            <w:pPr>
              <w:pStyle w:val="Text"/>
              <w:ind w:left="720"/>
            </w:pPr>
          </w:p>
          <w:p w14:paraId="1E80770A" w14:textId="77777777" w:rsidR="002366C9" w:rsidRDefault="002366C9" w:rsidP="00211CE6">
            <w:pPr>
              <w:pStyle w:val="Text"/>
            </w:pPr>
          </w:p>
          <w:p w14:paraId="41638AA8" w14:textId="3D2A099D" w:rsidR="002366C9" w:rsidRDefault="002366C9" w:rsidP="002366C9">
            <w:pPr>
              <w:pStyle w:val="Text"/>
              <w:jc w:val="center"/>
            </w:pPr>
          </w:p>
        </w:tc>
        <w:tc>
          <w:tcPr>
            <w:tcW w:w="780" w:type="dxa"/>
            <w:tcBorders>
              <w:top w:val="single" w:sz="48" w:space="0" w:color="E2B80F" w:themeColor="accent1"/>
            </w:tcBorders>
            <w:shd w:val="clear" w:color="auto" w:fill="FFFFFF" w:themeFill="background1"/>
          </w:tcPr>
          <w:p w14:paraId="22CB2893" w14:textId="77777777" w:rsidR="00211CE6" w:rsidRDefault="00211CE6"/>
        </w:tc>
        <w:tc>
          <w:tcPr>
            <w:tcW w:w="780" w:type="dxa"/>
          </w:tcPr>
          <w:p w14:paraId="66E04533" w14:textId="77777777" w:rsidR="00211CE6" w:rsidRDefault="00211CE6"/>
        </w:tc>
      </w:tr>
    </w:tbl>
    <w:p w14:paraId="52AEFF25" w14:textId="77777777" w:rsidR="00211CE6" w:rsidRDefault="00211CE6"/>
    <w:p w14:paraId="43D8B3DA" w14:textId="6B788583" w:rsidR="002D4D33" w:rsidRDefault="002D4D33"/>
    <w:p w14:paraId="09A6F232" w14:textId="64A62887" w:rsidR="002D4D33" w:rsidRDefault="002D4D33"/>
    <w:p w14:paraId="556D9E01" w14:textId="52D55B83" w:rsidR="002D4D33" w:rsidRDefault="002D4D33">
      <w:r>
        <w:rPr>
          <w:noProof/>
        </w:rPr>
        <w:drawing>
          <wp:inline distT="0" distB="0" distL="0" distR="0" wp14:anchorId="5E24815C" wp14:editId="4B2EE8B9">
            <wp:extent cx="6947164" cy="615315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23" cy="61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C8AE" w14:textId="2180C54C" w:rsidR="002D4D33" w:rsidRDefault="002D4D33" w:rsidP="002D4D33">
      <w:pPr>
        <w:pStyle w:val="Heading3"/>
      </w:pPr>
      <w:r>
        <w:t>Class diagram</w:t>
      </w:r>
    </w:p>
    <w:sectPr w:rsidR="002D4D33" w:rsidSect="009B2968">
      <w:headerReference w:type="default" r:id="rId16"/>
      <w:footerReference w:type="even" r:id="rId17"/>
      <w:footerReference w:type="default" r:id="rId18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56F4F" w14:textId="77777777" w:rsidR="0087262D" w:rsidRDefault="0087262D" w:rsidP="009B2968">
      <w:r>
        <w:separator/>
      </w:r>
    </w:p>
  </w:endnote>
  <w:endnote w:type="continuationSeparator" w:id="0">
    <w:p w14:paraId="03018F91" w14:textId="77777777" w:rsidR="0087262D" w:rsidRDefault="0087262D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3B12FB" w14:textId="77777777" w:rsidR="00E359A2" w:rsidRDefault="00E359A2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4181A" w14:textId="77777777" w:rsidR="00E359A2" w:rsidRDefault="00E359A2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EA735" w14:textId="77777777" w:rsidR="00E359A2" w:rsidRDefault="00E359A2" w:rsidP="00E832AC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6A993" w14:textId="77777777" w:rsidR="0087262D" w:rsidRDefault="0087262D" w:rsidP="009B2968">
      <w:r>
        <w:separator/>
      </w:r>
    </w:p>
  </w:footnote>
  <w:footnote w:type="continuationSeparator" w:id="0">
    <w:p w14:paraId="4E1CF2EB" w14:textId="77777777" w:rsidR="0087262D" w:rsidRDefault="0087262D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79AED" w14:textId="7E2F20F4" w:rsidR="00124F88" w:rsidRPr="009B2968" w:rsidRDefault="00E359A2" w:rsidP="00124F88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inline distT="0" distB="0" distL="0" distR="0" wp14:anchorId="14E01507" wp14:editId="73936DAE">
              <wp:extent cx="4970977" cy="45719"/>
              <wp:effectExtent l="0" t="0" r="0" b="5715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6B0EA2" id="Rectangle 5" o:spid="_x0000_s1026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t xml:space="preserve">      </w:t>
    </w:r>
    <w:r w:rsidR="00124F88">
      <w:t>Pong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A3E"/>
    <w:multiLevelType w:val="multilevel"/>
    <w:tmpl w:val="353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76322"/>
    <w:multiLevelType w:val="multilevel"/>
    <w:tmpl w:val="C624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34588"/>
    <w:multiLevelType w:val="multilevel"/>
    <w:tmpl w:val="553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65F90"/>
    <w:multiLevelType w:val="hybridMultilevel"/>
    <w:tmpl w:val="9E7E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2CE6"/>
    <w:multiLevelType w:val="multilevel"/>
    <w:tmpl w:val="5BE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0458B"/>
    <w:multiLevelType w:val="multilevel"/>
    <w:tmpl w:val="358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77712"/>
    <w:multiLevelType w:val="multilevel"/>
    <w:tmpl w:val="79F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70007"/>
    <w:multiLevelType w:val="multilevel"/>
    <w:tmpl w:val="692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A2"/>
    <w:rsid w:val="000114EB"/>
    <w:rsid w:val="000359D1"/>
    <w:rsid w:val="000579EB"/>
    <w:rsid w:val="00075273"/>
    <w:rsid w:val="00086AFE"/>
    <w:rsid w:val="00124F88"/>
    <w:rsid w:val="00187632"/>
    <w:rsid w:val="001D390E"/>
    <w:rsid w:val="00211CE6"/>
    <w:rsid w:val="002366C9"/>
    <w:rsid w:val="00254DC8"/>
    <w:rsid w:val="002727DC"/>
    <w:rsid w:val="002D4D33"/>
    <w:rsid w:val="003A7DA5"/>
    <w:rsid w:val="003E6AB7"/>
    <w:rsid w:val="005526B1"/>
    <w:rsid w:val="005B7211"/>
    <w:rsid w:val="00636257"/>
    <w:rsid w:val="006679B3"/>
    <w:rsid w:val="006C60E6"/>
    <w:rsid w:val="0087262D"/>
    <w:rsid w:val="00952F7D"/>
    <w:rsid w:val="009A380C"/>
    <w:rsid w:val="009B2968"/>
    <w:rsid w:val="009B72D4"/>
    <w:rsid w:val="009D4923"/>
    <w:rsid w:val="00A07DCE"/>
    <w:rsid w:val="00A123DD"/>
    <w:rsid w:val="00A3489E"/>
    <w:rsid w:val="00A602AF"/>
    <w:rsid w:val="00A64F96"/>
    <w:rsid w:val="00AD6886"/>
    <w:rsid w:val="00AE2317"/>
    <w:rsid w:val="00B325FD"/>
    <w:rsid w:val="00BB42C3"/>
    <w:rsid w:val="00C3007A"/>
    <w:rsid w:val="00C95220"/>
    <w:rsid w:val="00CA401B"/>
    <w:rsid w:val="00CE74BF"/>
    <w:rsid w:val="00DE10CD"/>
    <w:rsid w:val="00E359A2"/>
    <w:rsid w:val="00E44B70"/>
    <w:rsid w:val="00E832AC"/>
    <w:rsid w:val="00EA4A50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5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styleId="Strong">
    <w:name w:val="Strong"/>
    <w:basedOn w:val="DefaultParagraphFont"/>
    <w:uiPriority w:val="22"/>
    <w:qFormat/>
    <w:rsid w:val="00CA4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0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2021-01-04T14:17:00Z</dcterms:created>
  <dcterms:modified xsi:type="dcterms:W3CDTF">2021-01-05T18:38:00Z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